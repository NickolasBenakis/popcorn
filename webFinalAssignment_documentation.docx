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0ABC" w14:textId="4DF17D29" w:rsidR="00524388" w:rsidRPr="004D0D1A" w:rsidRDefault="00CC0C15" w:rsidP="003B6748">
      <w:pPr>
        <w:pStyle w:val="Style7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Web development course 2019 </w:t>
      </w:r>
    </w:p>
    <w:p w14:paraId="73078E5C" w14:textId="77777777" w:rsidR="00524388" w:rsidRPr="00071435" w:rsidRDefault="00F73F8F">
      <w:pPr>
        <w:pStyle w:val="Heading1"/>
        <w:rPr>
          <w:rFonts w:ascii="Calibri" w:hAnsi="Calibri" w:cs="Calibri"/>
          <w:sz w:val="22"/>
          <w:szCs w:val="22"/>
        </w:rPr>
      </w:pPr>
      <w:r w:rsidRPr="00071435">
        <w:rPr>
          <w:rFonts w:ascii="Calibri" w:hAnsi="Calibri" w:cs="Calibri"/>
          <w:sz w:val="22"/>
          <w:szCs w:val="22"/>
        </w:rPr>
        <w:t>MSc Advanced Computing Systems</w:t>
      </w:r>
      <w:r w:rsidR="005135D7" w:rsidRPr="00071435">
        <w:rPr>
          <w:rFonts w:ascii="Calibri" w:hAnsi="Calibri" w:cs="Calibri"/>
          <w:sz w:val="22"/>
          <w:szCs w:val="22"/>
        </w:rPr>
        <w:t xml:space="preserve"> (2019 class)</w:t>
      </w:r>
    </w:p>
    <w:p w14:paraId="03ED44E1" w14:textId="77777777" w:rsidR="00F73F8F" w:rsidRPr="00071435" w:rsidRDefault="00F73F8F" w:rsidP="00F73F8F">
      <w:pPr>
        <w:rPr>
          <w:rFonts w:ascii="Calibri" w:hAnsi="Calibri" w:cs="Calibri"/>
          <w:sz w:val="22"/>
          <w:szCs w:val="22"/>
        </w:rPr>
      </w:pPr>
    </w:p>
    <w:p w14:paraId="40781D1E" w14:textId="77777777" w:rsidR="00524388" w:rsidRPr="00071435" w:rsidRDefault="003B6748">
      <w:pPr>
        <w:jc w:val="center"/>
        <w:rPr>
          <w:rFonts w:ascii="Calibri" w:hAnsi="Calibri" w:cs="Calibri"/>
          <w:sz w:val="22"/>
          <w:szCs w:val="22"/>
        </w:rPr>
      </w:pPr>
      <w:r w:rsidRPr="0007143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6194A97" wp14:editId="434F85C1">
            <wp:extent cx="2761861" cy="3267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pe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39" cy="32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D646" w14:textId="77777777" w:rsidR="00EE703D" w:rsidRPr="00071435" w:rsidRDefault="00EE703D" w:rsidP="00F73F8F">
      <w:pPr>
        <w:ind w:left="3600"/>
        <w:jc w:val="both"/>
        <w:rPr>
          <w:rFonts w:ascii="Calibri" w:hAnsi="Calibri" w:cs="Calibri"/>
          <w:sz w:val="22"/>
          <w:szCs w:val="22"/>
        </w:rPr>
      </w:pPr>
    </w:p>
    <w:p w14:paraId="4F2F1EBD" w14:textId="77777777" w:rsidR="004D0D1A" w:rsidRDefault="004D0D1A" w:rsidP="00F73F8F">
      <w:pPr>
        <w:rPr>
          <w:rFonts w:ascii="Calibri" w:hAnsi="Calibri" w:cs="Calibri"/>
          <w:sz w:val="22"/>
          <w:szCs w:val="22"/>
        </w:rPr>
      </w:pPr>
    </w:p>
    <w:p w14:paraId="62E509FF" w14:textId="233737C0" w:rsidR="00EE703D" w:rsidRDefault="004D0D1A" w:rsidP="00F73F8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 </w:t>
      </w:r>
      <w:proofErr w:type="gramStart"/>
      <w:r>
        <w:rPr>
          <w:rFonts w:ascii="Calibri" w:hAnsi="Calibri" w:cs="Calibri"/>
          <w:sz w:val="22"/>
          <w:szCs w:val="22"/>
        </w:rPr>
        <w:t>Assignment :</w:t>
      </w:r>
      <w:proofErr w:type="gramEnd"/>
    </w:p>
    <w:p w14:paraId="7AE6C3FE" w14:textId="24315AB0" w:rsidR="004D0D1A" w:rsidRDefault="004D0D1A" w:rsidP="00F73F8F">
      <w:pPr>
        <w:rPr>
          <w:rFonts w:ascii="Calibri" w:hAnsi="Calibri" w:cs="Calibri"/>
          <w:sz w:val="22"/>
          <w:szCs w:val="22"/>
        </w:rPr>
      </w:pPr>
    </w:p>
    <w:p w14:paraId="6A3AD030" w14:textId="7F565BDB" w:rsidR="004D0D1A" w:rsidRDefault="00CC0C15" w:rsidP="00CC0C15">
      <w:pPr>
        <w:tabs>
          <w:tab w:val="left" w:pos="834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 development semester assignment</w:t>
      </w:r>
    </w:p>
    <w:p w14:paraId="7117A070" w14:textId="3272CE37" w:rsidR="004D0D1A" w:rsidRDefault="004D0D1A" w:rsidP="00F73F8F">
      <w:pPr>
        <w:rPr>
          <w:rFonts w:ascii="Calibri" w:hAnsi="Calibri" w:cs="Calibri"/>
          <w:sz w:val="22"/>
          <w:szCs w:val="22"/>
        </w:rPr>
      </w:pPr>
    </w:p>
    <w:p w14:paraId="795DF29D" w14:textId="77777777" w:rsidR="004D0D1A" w:rsidRDefault="004D0D1A" w:rsidP="00F73F8F">
      <w:pPr>
        <w:rPr>
          <w:rFonts w:ascii="Calibri" w:hAnsi="Calibri" w:cs="Calibri"/>
          <w:sz w:val="22"/>
          <w:szCs w:val="22"/>
        </w:rPr>
      </w:pPr>
    </w:p>
    <w:p w14:paraId="64B45DC0" w14:textId="17075235" w:rsidR="004D0D1A" w:rsidRDefault="004D0D1A" w:rsidP="00F73F8F">
      <w:pPr>
        <w:rPr>
          <w:rFonts w:ascii="Calibri" w:hAnsi="Calibri" w:cs="Calibri"/>
          <w:b/>
          <w:sz w:val="22"/>
          <w:szCs w:val="22"/>
        </w:rPr>
      </w:pPr>
    </w:p>
    <w:p w14:paraId="0EE96884" w14:textId="77777777" w:rsidR="004D0D1A" w:rsidRPr="00071435" w:rsidRDefault="004D0D1A" w:rsidP="00F73F8F">
      <w:pPr>
        <w:rPr>
          <w:rFonts w:ascii="Calibri" w:hAnsi="Calibri" w:cs="Calibri"/>
          <w:b/>
          <w:sz w:val="22"/>
          <w:szCs w:val="22"/>
        </w:rPr>
      </w:pPr>
    </w:p>
    <w:p w14:paraId="07BD5D46" w14:textId="77777777" w:rsidR="003B6748" w:rsidRPr="00071435" w:rsidRDefault="003B6748">
      <w:pPr>
        <w:rPr>
          <w:rFonts w:ascii="Calibri" w:hAnsi="Calibri" w:cs="Calibri"/>
          <w:b/>
          <w:sz w:val="22"/>
          <w:szCs w:val="22"/>
        </w:rPr>
      </w:pPr>
      <w:r w:rsidRPr="00071435">
        <w:rPr>
          <w:rFonts w:ascii="Calibri" w:hAnsi="Calibri" w:cs="Calibri"/>
          <w:b/>
          <w:sz w:val="22"/>
          <w:szCs w:val="22"/>
        </w:rPr>
        <w:t>Post-graduate Students:</w:t>
      </w:r>
    </w:p>
    <w:tbl>
      <w:tblPr>
        <w:tblStyle w:val="TableGrid"/>
        <w:tblpPr w:leftFromText="180" w:rightFromText="180" w:vertAnchor="text" w:horzAnchor="margin" w:tblpY="74"/>
        <w:tblW w:w="6624" w:type="dxa"/>
        <w:tblLook w:val="04A0" w:firstRow="1" w:lastRow="0" w:firstColumn="1" w:lastColumn="0" w:noHBand="0" w:noVBand="1"/>
      </w:tblPr>
      <w:tblGrid>
        <w:gridCol w:w="4228"/>
        <w:gridCol w:w="2396"/>
      </w:tblGrid>
      <w:tr w:rsidR="00EE703D" w:rsidRPr="00071435" w14:paraId="6A35CC12" w14:textId="77777777" w:rsidTr="006A6DF6">
        <w:trPr>
          <w:trHeight w:val="436"/>
        </w:trPr>
        <w:tc>
          <w:tcPr>
            <w:tcW w:w="4228" w:type="dxa"/>
          </w:tcPr>
          <w:p w14:paraId="06AFED8C" w14:textId="77777777" w:rsidR="00EE703D" w:rsidRPr="00071435" w:rsidRDefault="00EE703D" w:rsidP="00EE703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71435">
              <w:rPr>
                <w:rFonts w:ascii="Calibri" w:hAnsi="Calibri" w:cs="Calibri"/>
                <w:b/>
                <w:sz w:val="22"/>
                <w:szCs w:val="22"/>
              </w:rPr>
              <w:t>Full Name</w:t>
            </w:r>
          </w:p>
        </w:tc>
        <w:tc>
          <w:tcPr>
            <w:tcW w:w="2396" w:type="dxa"/>
          </w:tcPr>
          <w:p w14:paraId="2638C04B" w14:textId="77777777" w:rsidR="00EE703D" w:rsidRPr="00071435" w:rsidRDefault="00EE703D" w:rsidP="00EE703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071435">
              <w:rPr>
                <w:rFonts w:ascii="Calibri" w:hAnsi="Calibri" w:cs="Calibri"/>
                <w:b/>
                <w:sz w:val="22"/>
                <w:szCs w:val="22"/>
              </w:rPr>
              <w:t xml:space="preserve"> AM</w:t>
            </w:r>
          </w:p>
        </w:tc>
      </w:tr>
      <w:tr w:rsidR="004D0D1A" w:rsidRPr="00071435" w14:paraId="635A92B0" w14:textId="77777777" w:rsidTr="006A6DF6">
        <w:trPr>
          <w:trHeight w:val="436"/>
        </w:trPr>
        <w:tc>
          <w:tcPr>
            <w:tcW w:w="4228" w:type="dxa"/>
          </w:tcPr>
          <w:p w14:paraId="2F37166B" w14:textId="0E5D5237" w:rsidR="004D0D1A" w:rsidRPr="00071435" w:rsidRDefault="004D0D1A" w:rsidP="004D0D1A">
            <w:pPr>
              <w:rPr>
                <w:rFonts w:ascii="Calibri" w:hAnsi="Calibri" w:cs="Calibri"/>
                <w:sz w:val="22"/>
                <w:szCs w:val="22"/>
              </w:rPr>
            </w:pPr>
            <w:r w:rsidRPr="0007143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0C15">
              <w:rPr>
                <w:rFonts w:ascii="Calibri" w:hAnsi="Calibri" w:cs="Calibri"/>
                <w:sz w:val="22"/>
                <w:szCs w:val="22"/>
              </w:rPr>
              <w:t xml:space="preserve">Manos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Adamopoulos</w:t>
            </w:r>
            <w:proofErr w:type="spellEnd"/>
          </w:p>
        </w:tc>
        <w:tc>
          <w:tcPr>
            <w:tcW w:w="2396" w:type="dxa"/>
          </w:tcPr>
          <w:p w14:paraId="6F63D11F" w14:textId="4A3155B6" w:rsidR="004D0D1A" w:rsidRPr="00071435" w:rsidRDefault="004D0D1A" w:rsidP="004D0D1A">
            <w:pPr>
              <w:rPr>
                <w:rFonts w:ascii="Calibri" w:hAnsi="Calibri" w:cs="Calibri"/>
                <w:sz w:val="22"/>
                <w:szCs w:val="22"/>
              </w:rPr>
            </w:pPr>
            <w:r w:rsidRPr="0007143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F3275">
              <w:rPr>
                <w:rFonts w:ascii="Calibri" w:hAnsi="Calibri" w:cs="Calibri"/>
                <w:sz w:val="22"/>
                <w:szCs w:val="22"/>
              </w:rPr>
              <w:t>18001</w:t>
            </w:r>
          </w:p>
        </w:tc>
      </w:tr>
      <w:tr w:rsidR="006A6DF6" w:rsidRPr="00071435" w14:paraId="6C7038E1" w14:textId="77777777" w:rsidTr="006A6DF6">
        <w:trPr>
          <w:trHeight w:val="436"/>
        </w:trPr>
        <w:tc>
          <w:tcPr>
            <w:tcW w:w="4228" w:type="dxa"/>
          </w:tcPr>
          <w:p w14:paraId="0E4BB183" w14:textId="2784B1B1" w:rsidR="006A6DF6" w:rsidRPr="00071435" w:rsidRDefault="004D0D1A" w:rsidP="00EE70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Nikolaos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Benakis</w:t>
            </w:r>
            <w:proofErr w:type="spellEnd"/>
          </w:p>
        </w:tc>
        <w:tc>
          <w:tcPr>
            <w:tcW w:w="2396" w:type="dxa"/>
          </w:tcPr>
          <w:p w14:paraId="08E5A178" w14:textId="54C9AF1A" w:rsidR="006A6DF6" w:rsidRPr="00071435" w:rsidRDefault="00C94057" w:rsidP="00EE70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F3275">
              <w:rPr>
                <w:rFonts w:ascii="Calibri" w:hAnsi="Calibri" w:cs="Calibri"/>
                <w:sz w:val="22"/>
                <w:szCs w:val="22"/>
              </w:rPr>
              <w:t>18016</w:t>
            </w:r>
          </w:p>
        </w:tc>
      </w:tr>
      <w:tr w:rsidR="004D0D1A" w:rsidRPr="00071435" w14:paraId="7715BEA8" w14:textId="77777777" w:rsidTr="006A6DF6">
        <w:trPr>
          <w:trHeight w:val="436"/>
        </w:trPr>
        <w:tc>
          <w:tcPr>
            <w:tcW w:w="4228" w:type="dxa"/>
          </w:tcPr>
          <w:p w14:paraId="00836F28" w14:textId="669C5FD3" w:rsidR="004D0D1A" w:rsidRPr="00071435" w:rsidRDefault="004D0D1A" w:rsidP="00EE703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Panagiotis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Onasis</w:t>
            </w:r>
            <w:proofErr w:type="spellEnd"/>
          </w:p>
        </w:tc>
        <w:tc>
          <w:tcPr>
            <w:tcW w:w="2396" w:type="dxa"/>
          </w:tcPr>
          <w:p w14:paraId="0B199E04" w14:textId="61B20B4B" w:rsidR="00BF3275" w:rsidRDefault="00BF3275" w:rsidP="00BF3275">
            <w:r>
              <w:rPr>
                <w:rFonts w:ascii="Arial" w:hAnsi="Arial" w:cs="Arial"/>
                <w:color w:val="444950"/>
                <w:sz w:val="20"/>
                <w:shd w:val="clear" w:color="auto" w:fill="F1F0F0"/>
              </w:rPr>
              <w:t xml:space="preserve"> 18028</w:t>
            </w:r>
          </w:p>
          <w:p w14:paraId="4D4BFC2A" w14:textId="77777777" w:rsidR="004D0D1A" w:rsidRDefault="004D0D1A" w:rsidP="00EE703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4BA50AB" w14:textId="77777777" w:rsidR="003B6748" w:rsidRPr="00071435" w:rsidRDefault="003B6748">
      <w:pPr>
        <w:rPr>
          <w:rFonts w:ascii="Calibri" w:hAnsi="Calibri" w:cs="Calibri"/>
          <w:sz w:val="22"/>
          <w:szCs w:val="22"/>
        </w:rPr>
      </w:pPr>
    </w:p>
    <w:p w14:paraId="1AB564B9" w14:textId="77777777" w:rsidR="00EE703D" w:rsidRPr="00071435" w:rsidRDefault="003B6748">
      <w:pPr>
        <w:rPr>
          <w:rFonts w:ascii="Calibri" w:hAnsi="Calibri" w:cs="Calibri"/>
          <w:b/>
          <w:sz w:val="22"/>
          <w:szCs w:val="22"/>
          <w:vertAlign w:val="subscript"/>
        </w:rPr>
      </w:pPr>
      <w:r w:rsidRPr="00071435">
        <w:rPr>
          <w:rFonts w:ascii="Calibri" w:hAnsi="Calibri" w:cs="Calibri"/>
          <w:b/>
          <w:sz w:val="22"/>
          <w:szCs w:val="22"/>
          <w:vertAlign w:val="subscript"/>
        </w:rPr>
        <w:softHyphen/>
      </w:r>
    </w:p>
    <w:p w14:paraId="3A22CBC1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77D4CA69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1E424719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0C9BB02F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04E33D97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53DDABE9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29B34883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167FAE05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6C5FC133" w14:textId="77777777" w:rsidR="004F2B7D" w:rsidRPr="00071435" w:rsidRDefault="004F2B7D">
      <w:pPr>
        <w:rPr>
          <w:rFonts w:ascii="Calibri" w:hAnsi="Calibri" w:cs="Calibri"/>
          <w:b/>
          <w:sz w:val="22"/>
          <w:szCs w:val="22"/>
        </w:rPr>
      </w:pPr>
    </w:p>
    <w:p w14:paraId="13E83EEF" w14:textId="06316C2E" w:rsidR="00BA4119" w:rsidRPr="00071435" w:rsidRDefault="004D0D1A" w:rsidP="0089650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Purpose</w:t>
      </w:r>
      <w:r w:rsidR="00BA4119" w:rsidRPr="00071435">
        <w:rPr>
          <w:rFonts w:ascii="Calibri" w:hAnsi="Calibri" w:cs="Calibri"/>
          <w:b/>
          <w:sz w:val="22"/>
          <w:szCs w:val="22"/>
        </w:rPr>
        <w:t xml:space="preserve"> </w:t>
      </w:r>
      <w:r w:rsidR="00896509" w:rsidRPr="00071435">
        <w:rPr>
          <w:rFonts w:ascii="Calibri" w:hAnsi="Calibri" w:cs="Calibri"/>
          <w:b/>
          <w:sz w:val="22"/>
          <w:szCs w:val="22"/>
        </w:rPr>
        <w:br/>
      </w:r>
    </w:p>
    <w:p w14:paraId="174309E0" w14:textId="5D431379" w:rsidR="00896509" w:rsidRDefault="004D0D1A" w:rsidP="0089650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aim of this assignment is </w:t>
      </w:r>
      <w:r w:rsidR="00155E47">
        <w:rPr>
          <w:rFonts w:ascii="Calibri" w:hAnsi="Calibri" w:cs="Calibri"/>
          <w:sz w:val="22"/>
          <w:szCs w:val="22"/>
        </w:rPr>
        <w:t xml:space="preserve">to </w:t>
      </w:r>
      <w:r w:rsidR="00EA53DE">
        <w:rPr>
          <w:rFonts w:ascii="Calibri" w:hAnsi="Calibri" w:cs="Calibri"/>
          <w:sz w:val="22"/>
          <w:szCs w:val="22"/>
        </w:rPr>
        <w:t>develop an end to end dynamic web application. This specific application is an online booking system for cinema seats and tickets. It provides a seamless experience to the user, following the best practices for the best possible user interface and user experience.</w:t>
      </w:r>
    </w:p>
    <w:p w14:paraId="392614DC" w14:textId="20419B44" w:rsidR="00EA53DE" w:rsidRDefault="00EA53DE" w:rsidP="00EA53DE">
      <w:pPr>
        <w:pStyle w:val="NormalWeb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Technology stack</w:t>
      </w:r>
    </w:p>
    <w:p w14:paraId="7BD4CFB5" w14:textId="6BA7D7E1" w:rsidR="00EA53DE" w:rsidRDefault="00EA53DE" w:rsidP="00EA53DE">
      <w:pPr>
        <w:pStyle w:val="NormalWeb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The application stack </w:t>
      </w:r>
      <w:proofErr w:type="gramStart"/>
      <w:r>
        <w:rPr>
          <w:rFonts w:ascii="Calibri" w:hAnsi="Calibri" w:cs="Calibri"/>
          <w:bCs/>
          <w:sz w:val="22"/>
          <w:szCs w:val="22"/>
        </w:rPr>
        <w:t>is :</w:t>
      </w:r>
      <w:proofErr w:type="gramEnd"/>
    </w:p>
    <w:p w14:paraId="2111D5DD" w14:textId="20AA3F99" w:rsidR="00EA53DE" w:rsidRPr="00EA53DE" w:rsidRDefault="00EA53DE" w:rsidP="00EA53DE">
      <w:pPr>
        <w:pStyle w:val="NormalWeb"/>
        <w:rPr>
          <w:rFonts w:ascii="Calibri" w:hAnsi="Calibri" w:cs="Calibri"/>
          <w:b/>
          <w:sz w:val="22"/>
          <w:szCs w:val="22"/>
        </w:rPr>
      </w:pPr>
      <w:r w:rsidRPr="00EA53DE">
        <w:rPr>
          <w:rFonts w:ascii="Calibri" w:hAnsi="Calibri" w:cs="Calibri"/>
          <w:b/>
          <w:sz w:val="22"/>
          <w:szCs w:val="22"/>
        </w:rPr>
        <w:tab/>
        <w:t>DevOps/ deployment platforms, PAAS:</w:t>
      </w:r>
    </w:p>
    <w:p w14:paraId="19F1AF77" w14:textId="43E62BAF" w:rsidR="00EA53DE" w:rsidRDefault="00E065DF" w:rsidP="00EA53DE">
      <w:pPr>
        <w:pStyle w:val="NormalWeb"/>
        <w:numPr>
          <w:ilvl w:val="0"/>
          <w:numId w:val="30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</w:t>
      </w:r>
      <w:r w:rsidR="00EA53DE">
        <w:rPr>
          <w:rFonts w:ascii="Calibri" w:hAnsi="Calibri" w:cs="Calibri"/>
          <w:bCs/>
          <w:sz w:val="22"/>
          <w:szCs w:val="22"/>
        </w:rPr>
        <w:t xml:space="preserve">igital </w:t>
      </w:r>
      <w:r>
        <w:rPr>
          <w:rFonts w:ascii="Calibri" w:hAnsi="Calibri" w:cs="Calibri"/>
          <w:bCs/>
          <w:sz w:val="22"/>
          <w:szCs w:val="22"/>
        </w:rPr>
        <w:t>o</w:t>
      </w:r>
      <w:r w:rsidR="00EA53DE">
        <w:rPr>
          <w:rFonts w:ascii="Calibri" w:hAnsi="Calibri" w:cs="Calibri"/>
          <w:bCs/>
          <w:sz w:val="22"/>
          <w:szCs w:val="22"/>
        </w:rPr>
        <w:t xml:space="preserve">cean, </w:t>
      </w:r>
      <w:r>
        <w:rPr>
          <w:rFonts w:ascii="Calibri" w:hAnsi="Calibri" w:cs="Calibri"/>
          <w:bCs/>
          <w:sz w:val="22"/>
          <w:szCs w:val="22"/>
        </w:rPr>
        <w:t>d</w:t>
      </w:r>
      <w:r w:rsidR="00EA53DE">
        <w:rPr>
          <w:rFonts w:ascii="Calibri" w:hAnsi="Calibri" w:cs="Calibri"/>
          <w:bCs/>
          <w:sz w:val="22"/>
          <w:szCs w:val="22"/>
        </w:rPr>
        <w:t xml:space="preserve">ocker, </w:t>
      </w:r>
      <w:r>
        <w:rPr>
          <w:rFonts w:ascii="Calibri" w:hAnsi="Calibri" w:cs="Calibri"/>
          <w:bCs/>
          <w:sz w:val="22"/>
          <w:szCs w:val="22"/>
        </w:rPr>
        <w:t>a</w:t>
      </w:r>
      <w:r w:rsidR="00EA53DE">
        <w:rPr>
          <w:rFonts w:ascii="Calibri" w:hAnsi="Calibri" w:cs="Calibri"/>
          <w:bCs/>
          <w:sz w:val="22"/>
          <w:szCs w:val="22"/>
        </w:rPr>
        <w:t>zure, surge</w:t>
      </w:r>
    </w:p>
    <w:p w14:paraId="2FF92DAC" w14:textId="01CA1B63" w:rsidR="00EA53DE" w:rsidRPr="00EA53DE" w:rsidRDefault="00EA53DE" w:rsidP="00EA53DE">
      <w:pPr>
        <w:pStyle w:val="NormalWeb"/>
        <w:ind w:left="720"/>
        <w:rPr>
          <w:rFonts w:ascii="Calibri" w:hAnsi="Calibri" w:cs="Calibri"/>
          <w:b/>
          <w:sz w:val="22"/>
          <w:szCs w:val="22"/>
        </w:rPr>
      </w:pPr>
      <w:r w:rsidRPr="00EA53DE">
        <w:rPr>
          <w:rFonts w:ascii="Calibri" w:hAnsi="Calibri" w:cs="Calibri"/>
          <w:b/>
          <w:sz w:val="22"/>
          <w:szCs w:val="22"/>
        </w:rPr>
        <w:t>Database:</w:t>
      </w:r>
    </w:p>
    <w:p w14:paraId="3DF48635" w14:textId="1E8EE9B0" w:rsidR="00EA53DE" w:rsidRDefault="00EA53DE" w:rsidP="00EA53DE">
      <w:pPr>
        <w:pStyle w:val="NormalWeb"/>
        <w:numPr>
          <w:ilvl w:val="0"/>
          <w:numId w:val="29"/>
        </w:numPr>
        <w:rPr>
          <w:rFonts w:ascii="Calibri" w:hAnsi="Calibri" w:cs="Calibri"/>
          <w:bCs/>
          <w:sz w:val="22"/>
          <w:szCs w:val="22"/>
        </w:rPr>
      </w:pPr>
      <w:proofErr w:type="spellStart"/>
      <w:r>
        <w:rPr>
          <w:rFonts w:ascii="Calibri" w:hAnsi="Calibri" w:cs="Calibri"/>
          <w:bCs/>
          <w:sz w:val="22"/>
          <w:szCs w:val="22"/>
        </w:rPr>
        <w:t>mySql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</w:t>
      </w:r>
    </w:p>
    <w:p w14:paraId="0D5708E0" w14:textId="7DA4F0B7" w:rsidR="00EA53DE" w:rsidRPr="00EA53DE" w:rsidRDefault="00EA53DE" w:rsidP="00EA53DE">
      <w:pPr>
        <w:pStyle w:val="NormalWeb"/>
        <w:rPr>
          <w:rFonts w:ascii="Calibri" w:hAnsi="Calibri" w:cs="Calibri"/>
          <w:b/>
          <w:sz w:val="22"/>
          <w:szCs w:val="22"/>
        </w:rPr>
      </w:pPr>
      <w:r w:rsidRPr="00EA53DE">
        <w:rPr>
          <w:rFonts w:ascii="Calibri" w:hAnsi="Calibri" w:cs="Calibri"/>
          <w:b/>
          <w:sz w:val="22"/>
          <w:szCs w:val="22"/>
        </w:rPr>
        <w:tab/>
        <w:t>Backend:</w:t>
      </w:r>
    </w:p>
    <w:p w14:paraId="119B7A32" w14:textId="4EB6769D" w:rsidR="00EA53DE" w:rsidRDefault="00EA53DE" w:rsidP="00EA53DE">
      <w:pPr>
        <w:pStyle w:val="NormalWeb"/>
        <w:numPr>
          <w:ilvl w:val="0"/>
          <w:numId w:val="28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.net core 2.0.2 / Entity Framework </w:t>
      </w:r>
    </w:p>
    <w:p w14:paraId="48F15401" w14:textId="486A0766" w:rsidR="00EA53DE" w:rsidRDefault="00EA53DE" w:rsidP="00EA53DE">
      <w:pPr>
        <w:pStyle w:val="NormalWeb"/>
        <w:numPr>
          <w:ilvl w:val="0"/>
          <w:numId w:val="28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C#</w:t>
      </w:r>
    </w:p>
    <w:p w14:paraId="26AAB65D" w14:textId="2EE46C20" w:rsidR="00EA53DE" w:rsidRDefault="00EA53DE" w:rsidP="00EA53DE">
      <w:pPr>
        <w:pStyle w:val="NormalWeb"/>
        <w:ind w:left="720"/>
        <w:rPr>
          <w:rFonts w:ascii="Calibri" w:hAnsi="Calibri" w:cs="Calibri"/>
          <w:b/>
          <w:sz w:val="22"/>
          <w:szCs w:val="22"/>
        </w:rPr>
      </w:pPr>
      <w:r w:rsidRPr="00EA53DE">
        <w:rPr>
          <w:rFonts w:ascii="Calibri" w:hAnsi="Calibri" w:cs="Calibri"/>
          <w:b/>
          <w:sz w:val="22"/>
          <w:szCs w:val="22"/>
        </w:rPr>
        <w:t>Frontend:</w:t>
      </w:r>
    </w:p>
    <w:p w14:paraId="0C14C1C6" w14:textId="5013A093" w:rsidR="00EA53DE" w:rsidRPr="00E065DF" w:rsidRDefault="00E065DF" w:rsidP="00EA53DE">
      <w:pPr>
        <w:pStyle w:val="NormalWeb"/>
        <w:numPr>
          <w:ilvl w:val="0"/>
          <w:numId w:val="28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R</w:t>
      </w:r>
      <w:r w:rsidR="00EA53DE">
        <w:rPr>
          <w:rFonts w:ascii="Calibri" w:hAnsi="Calibri" w:cs="Calibri"/>
          <w:bCs/>
          <w:sz w:val="22"/>
          <w:szCs w:val="22"/>
        </w:rPr>
        <w:t>eact</w:t>
      </w:r>
      <w:r>
        <w:rPr>
          <w:rFonts w:ascii="Calibri" w:hAnsi="Calibri" w:cs="Calibri"/>
          <w:bCs/>
          <w:sz w:val="22"/>
          <w:szCs w:val="22"/>
        </w:rPr>
        <w:t xml:space="preserve">.js </w:t>
      </w:r>
      <w:r w:rsidR="00EA53DE">
        <w:rPr>
          <w:rFonts w:ascii="Calibri" w:hAnsi="Calibri" w:cs="Calibri"/>
          <w:bCs/>
          <w:sz w:val="22"/>
          <w:szCs w:val="22"/>
        </w:rPr>
        <w:t>16.8, HTML5/SASS, bootstrap 4, jest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>
        <w:rPr>
          <w:rFonts w:ascii="Calibri" w:hAnsi="Calibri" w:cs="Calibri"/>
          <w:bCs/>
          <w:sz w:val="22"/>
          <w:szCs w:val="22"/>
        </w:rPr>
        <w:t>webpack</w:t>
      </w:r>
    </w:p>
    <w:p w14:paraId="679D7E61" w14:textId="35132206" w:rsidR="00E065DF" w:rsidRPr="004B141A" w:rsidRDefault="00E065DF" w:rsidP="00EA53DE">
      <w:pPr>
        <w:pStyle w:val="NormalWeb"/>
        <w:numPr>
          <w:ilvl w:val="0"/>
          <w:numId w:val="28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CDN </w:t>
      </w:r>
      <w:proofErr w:type="spellStart"/>
      <w:r>
        <w:rPr>
          <w:rFonts w:ascii="Calibri" w:hAnsi="Calibri" w:cs="Calibri"/>
          <w:bCs/>
          <w:sz w:val="22"/>
          <w:szCs w:val="22"/>
        </w:rPr>
        <w:t>cloudinary</w:t>
      </w:r>
      <w:proofErr w:type="spellEnd"/>
    </w:p>
    <w:p w14:paraId="3A0D099C" w14:textId="21367FD0" w:rsidR="004B141A" w:rsidRDefault="004B141A" w:rsidP="004B141A">
      <w:pPr>
        <w:pStyle w:val="NormalWeb"/>
        <w:rPr>
          <w:rFonts w:ascii="Calibri" w:hAnsi="Calibri" w:cs="Calibri"/>
          <w:bCs/>
          <w:sz w:val="22"/>
          <w:szCs w:val="22"/>
        </w:rPr>
      </w:pPr>
    </w:p>
    <w:p w14:paraId="42D215BF" w14:textId="77777777" w:rsidR="004B141A" w:rsidRPr="00E065DF" w:rsidRDefault="004B141A" w:rsidP="004B141A">
      <w:pPr>
        <w:pStyle w:val="NormalWeb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14:paraId="1A036EE1" w14:textId="10C174D9" w:rsidR="00E065DF" w:rsidRDefault="00E065DF" w:rsidP="00E065DF">
      <w:pPr>
        <w:pStyle w:val="NormalWeb"/>
        <w:rPr>
          <w:rFonts w:ascii="Calibri" w:hAnsi="Calibri" w:cs="Calibri"/>
          <w:bCs/>
          <w:sz w:val="22"/>
          <w:szCs w:val="22"/>
        </w:rPr>
      </w:pPr>
    </w:p>
    <w:p w14:paraId="68AC6AC4" w14:textId="77777777" w:rsidR="00E065DF" w:rsidRPr="00E065DF" w:rsidRDefault="00E065DF" w:rsidP="00E065DF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359CCAFF" w14:textId="77777777" w:rsidR="00E065DF" w:rsidRPr="00682504" w:rsidRDefault="00E065DF" w:rsidP="00E065DF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67FF8E25" w14:textId="179D12E4" w:rsidR="00682504" w:rsidRPr="00682504" w:rsidRDefault="00682504" w:rsidP="00682504">
      <w:pPr>
        <w:pStyle w:val="NormalWeb"/>
        <w:rPr>
          <w:rFonts w:ascii="Calibri" w:hAnsi="Calibri" w:cs="Calibri"/>
          <w:b/>
          <w:sz w:val="22"/>
          <w:szCs w:val="22"/>
        </w:rPr>
      </w:pPr>
    </w:p>
    <w:p w14:paraId="08526B54" w14:textId="77777777" w:rsidR="00EA53DE" w:rsidRDefault="00EA53DE" w:rsidP="00EA53DE">
      <w:pPr>
        <w:pStyle w:val="NormalWeb"/>
        <w:ind w:left="720"/>
        <w:rPr>
          <w:rFonts w:ascii="Calibri" w:hAnsi="Calibri" w:cs="Calibri"/>
          <w:bCs/>
          <w:sz w:val="22"/>
          <w:szCs w:val="22"/>
        </w:rPr>
      </w:pPr>
    </w:p>
    <w:p w14:paraId="7F4691C4" w14:textId="7C0C8C8F" w:rsidR="00EA53DE" w:rsidRPr="00EA53DE" w:rsidRDefault="00EA53DE" w:rsidP="00EA53DE">
      <w:pPr>
        <w:pStyle w:val="NormalWeb"/>
        <w:ind w:left="720"/>
        <w:rPr>
          <w:rFonts w:ascii="Calibri" w:hAnsi="Calibri" w:cs="Calibri"/>
          <w:bCs/>
          <w:sz w:val="22"/>
          <w:szCs w:val="22"/>
        </w:rPr>
      </w:pPr>
    </w:p>
    <w:p w14:paraId="714EFFF1" w14:textId="7EBDAB78" w:rsidR="00EA53DE" w:rsidRDefault="00EA53DE" w:rsidP="00896509">
      <w:pPr>
        <w:pStyle w:val="NormalWeb"/>
        <w:rPr>
          <w:rFonts w:ascii="Calibri" w:hAnsi="Calibri" w:cs="Calibri"/>
          <w:sz w:val="22"/>
          <w:szCs w:val="22"/>
        </w:rPr>
      </w:pPr>
    </w:p>
    <w:p w14:paraId="4D682297" w14:textId="42368207" w:rsidR="00EA53DE" w:rsidRDefault="00EA53DE" w:rsidP="00896509">
      <w:pPr>
        <w:pStyle w:val="NormalWeb"/>
        <w:rPr>
          <w:rFonts w:ascii="Calibri" w:hAnsi="Calibri" w:cs="Calibri"/>
          <w:sz w:val="22"/>
          <w:szCs w:val="22"/>
        </w:rPr>
      </w:pPr>
    </w:p>
    <w:p w14:paraId="5AD19E6E" w14:textId="36B7CCA9" w:rsidR="00155E47" w:rsidRDefault="00155E47" w:rsidP="00896509">
      <w:pPr>
        <w:pStyle w:val="NormalWeb"/>
        <w:rPr>
          <w:rFonts w:ascii="Calibri" w:hAnsi="Calibri" w:cs="Calibri"/>
          <w:sz w:val="22"/>
          <w:szCs w:val="22"/>
        </w:rPr>
      </w:pPr>
    </w:p>
    <w:p w14:paraId="44333C0C" w14:textId="5A4A2240" w:rsidR="00155E47" w:rsidRDefault="00155E47" w:rsidP="00896509">
      <w:pPr>
        <w:pStyle w:val="NormalWeb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Introduction</w:t>
      </w:r>
    </w:p>
    <w:p w14:paraId="6910C731" w14:textId="5172CF66" w:rsidR="00155E47" w:rsidRDefault="00155E47" w:rsidP="0089650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Stack Overflow Temporal Network is a time-varying network</w:t>
      </w:r>
      <w:r w:rsidR="008276C4">
        <w:rPr>
          <w:rFonts w:ascii="Calibri" w:hAnsi="Calibri" w:cs="Calibri"/>
          <w:sz w:val="22"/>
          <w:szCs w:val="22"/>
        </w:rPr>
        <w:t>. Our dataset is a simple text with 1million timestamps which every single of them is a network acne.</w:t>
      </w:r>
    </w:p>
    <w:p w14:paraId="3C8B6DDF" w14:textId="4C02DA7B" w:rsidR="008276C4" w:rsidRDefault="008276C4" w:rsidP="00896509">
      <w:pPr>
        <w:pStyle w:val="NormalWeb"/>
        <w:rPr>
          <w:rFonts w:ascii="Calibri" w:hAnsi="Calibri" w:cs="Calibri"/>
          <w:sz w:val="22"/>
          <w:szCs w:val="22"/>
        </w:rPr>
      </w:pPr>
    </w:p>
    <w:p w14:paraId="24846BB0" w14:textId="072411F6" w:rsidR="008276C4" w:rsidRDefault="008276C4" w:rsidP="00896509">
      <w:pPr>
        <w:pStyle w:val="NormalWeb"/>
        <w:rPr>
          <w:rFonts w:ascii="Calibri" w:hAnsi="Calibri" w:cs="Calibri"/>
          <w:sz w:val="22"/>
          <w:szCs w:val="22"/>
        </w:rPr>
      </w:pPr>
    </w:p>
    <w:p w14:paraId="0DD1C7BD" w14:textId="43E84812" w:rsidR="008276C4" w:rsidRDefault="008276C4" w:rsidP="00896509">
      <w:pPr>
        <w:pStyle w:val="NormalWeb"/>
        <w:rPr>
          <w:rFonts w:ascii="Calibri" w:hAnsi="Calibri" w:cs="Calibri"/>
          <w:sz w:val="22"/>
          <w:szCs w:val="22"/>
        </w:rPr>
      </w:pPr>
    </w:p>
    <w:p w14:paraId="0F09EABF" w14:textId="37D316D2" w:rsidR="00EC36A9" w:rsidRPr="00EC36A9" w:rsidRDefault="00EC36A9">
      <w:pPr>
        <w:rPr>
          <w:rFonts w:ascii="Calibri" w:hAnsi="Calibri" w:cs="Calibri"/>
          <w:sz w:val="22"/>
          <w:szCs w:val="22"/>
        </w:rPr>
      </w:pPr>
    </w:p>
    <w:sectPr w:rsidR="00EC36A9" w:rsidRPr="00EC36A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5E6C" w14:textId="77777777" w:rsidR="00E37183" w:rsidRDefault="00E37183">
      <w:r>
        <w:separator/>
      </w:r>
    </w:p>
  </w:endnote>
  <w:endnote w:type="continuationSeparator" w:id="0">
    <w:p w14:paraId="4AAE52C9" w14:textId="77777777" w:rsidR="00E37183" w:rsidRDefault="00E3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324D1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22E3E" w14:textId="77777777" w:rsidR="00E37183" w:rsidRDefault="00E37183">
      <w:r>
        <w:separator/>
      </w:r>
    </w:p>
  </w:footnote>
  <w:footnote w:type="continuationSeparator" w:id="0">
    <w:p w14:paraId="043F2205" w14:textId="77777777" w:rsidR="00E37183" w:rsidRDefault="00E3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60C10"/>
    <w:multiLevelType w:val="multilevel"/>
    <w:tmpl w:val="D06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56C26"/>
    <w:multiLevelType w:val="hybridMultilevel"/>
    <w:tmpl w:val="20B08A32"/>
    <w:lvl w:ilvl="0" w:tplc="19764D9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303E"/>
    <w:multiLevelType w:val="multilevel"/>
    <w:tmpl w:val="ED2415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6E13B40"/>
    <w:multiLevelType w:val="multilevel"/>
    <w:tmpl w:val="A1F8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81D9F"/>
    <w:multiLevelType w:val="hybridMultilevel"/>
    <w:tmpl w:val="2416A634"/>
    <w:lvl w:ilvl="0" w:tplc="CEAE8AB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F725E"/>
    <w:multiLevelType w:val="hybridMultilevel"/>
    <w:tmpl w:val="90F8E148"/>
    <w:lvl w:ilvl="0" w:tplc="559CD3B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41A7E"/>
    <w:multiLevelType w:val="multilevel"/>
    <w:tmpl w:val="F65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02C03"/>
    <w:multiLevelType w:val="multilevel"/>
    <w:tmpl w:val="54AC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37EE4"/>
    <w:multiLevelType w:val="multilevel"/>
    <w:tmpl w:val="A63019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1266513"/>
    <w:multiLevelType w:val="multilevel"/>
    <w:tmpl w:val="C018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9327E"/>
    <w:multiLevelType w:val="hybridMultilevel"/>
    <w:tmpl w:val="C1CE8C0A"/>
    <w:lvl w:ilvl="0" w:tplc="F0021354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70018"/>
    <w:multiLevelType w:val="hybridMultilevel"/>
    <w:tmpl w:val="BF0CBC52"/>
    <w:lvl w:ilvl="0" w:tplc="63504A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619F2"/>
    <w:multiLevelType w:val="multilevel"/>
    <w:tmpl w:val="046C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91772"/>
    <w:multiLevelType w:val="multilevel"/>
    <w:tmpl w:val="3A6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23"/>
  </w:num>
  <w:num w:numId="17">
    <w:abstractNumId w:val="24"/>
  </w:num>
  <w:num w:numId="18">
    <w:abstractNumId w:val="17"/>
  </w:num>
  <w:num w:numId="19">
    <w:abstractNumId w:val="25"/>
  </w:num>
  <w:num w:numId="20">
    <w:abstractNumId w:val="20"/>
  </w:num>
  <w:num w:numId="21">
    <w:abstractNumId w:val="22"/>
  </w:num>
  <w:num w:numId="22">
    <w:abstractNumId w:val="18"/>
  </w:num>
  <w:num w:numId="23">
    <w:abstractNumId w:val="10"/>
  </w:num>
  <w:num w:numId="24">
    <w:abstractNumId w:val="13"/>
  </w:num>
  <w:num w:numId="25">
    <w:abstractNumId w:val="19"/>
  </w:num>
  <w:num w:numId="26">
    <w:abstractNumId w:val="12"/>
  </w:num>
  <w:num w:numId="27">
    <w:abstractNumId w:val="16"/>
  </w:num>
  <w:num w:numId="28">
    <w:abstractNumId w:val="14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48"/>
    <w:rsid w:val="00071435"/>
    <w:rsid w:val="000A66FD"/>
    <w:rsid w:val="000E755F"/>
    <w:rsid w:val="00122510"/>
    <w:rsid w:val="00133BF7"/>
    <w:rsid w:val="001379C1"/>
    <w:rsid w:val="00155E47"/>
    <w:rsid w:val="001624B1"/>
    <w:rsid w:val="001D5B4F"/>
    <w:rsid w:val="001E1315"/>
    <w:rsid w:val="001E41C0"/>
    <w:rsid w:val="00200885"/>
    <w:rsid w:val="002169BD"/>
    <w:rsid w:val="00217708"/>
    <w:rsid w:val="00231DF5"/>
    <w:rsid w:val="002B4BD5"/>
    <w:rsid w:val="0034510D"/>
    <w:rsid w:val="003833D6"/>
    <w:rsid w:val="00391F68"/>
    <w:rsid w:val="003A3D83"/>
    <w:rsid w:val="003B6748"/>
    <w:rsid w:val="003E3BCB"/>
    <w:rsid w:val="003F31CF"/>
    <w:rsid w:val="00420A45"/>
    <w:rsid w:val="00463957"/>
    <w:rsid w:val="004B141A"/>
    <w:rsid w:val="004C4A59"/>
    <w:rsid w:val="004D0D1A"/>
    <w:rsid w:val="004F2B7D"/>
    <w:rsid w:val="005135D7"/>
    <w:rsid w:val="00520C84"/>
    <w:rsid w:val="00524388"/>
    <w:rsid w:val="00532528"/>
    <w:rsid w:val="005923AC"/>
    <w:rsid w:val="005D00D7"/>
    <w:rsid w:val="00606B69"/>
    <w:rsid w:val="00644431"/>
    <w:rsid w:val="00670968"/>
    <w:rsid w:val="00682504"/>
    <w:rsid w:val="006A6DF6"/>
    <w:rsid w:val="006B4EAC"/>
    <w:rsid w:val="00726B91"/>
    <w:rsid w:val="007554DA"/>
    <w:rsid w:val="0080659E"/>
    <w:rsid w:val="008276C4"/>
    <w:rsid w:val="0086514A"/>
    <w:rsid w:val="00896509"/>
    <w:rsid w:val="008D6517"/>
    <w:rsid w:val="009B5AE0"/>
    <w:rsid w:val="009C305F"/>
    <w:rsid w:val="009E598C"/>
    <w:rsid w:val="00A0112D"/>
    <w:rsid w:val="00A20508"/>
    <w:rsid w:val="00A32402"/>
    <w:rsid w:val="00AF7977"/>
    <w:rsid w:val="00B440B1"/>
    <w:rsid w:val="00B5563C"/>
    <w:rsid w:val="00B803D2"/>
    <w:rsid w:val="00BA4119"/>
    <w:rsid w:val="00BA7C29"/>
    <w:rsid w:val="00BB58E9"/>
    <w:rsid w:val="00BF3275"/>
    <w:rsid w:val="00C24E24"/>
    <w:rsid w:val="00C94057"/>
    <w:rsid w:val="00CC0C15"/>
    <w:rsid w:val="00E065DF"/>
    <w:rsid w:val="00E15444"/>
    <w:rsid w:val="00E24F59"/>
    <w:rsid w:val="00E27546"/>
    <w:rsid w:val="00E37183"/>
    <w:rsid w:val="00E73AC0"/>
    <w:rsid w:val="00E812A7"/>
    <w:rsid w:val="00EA53DE"/>
    <w:rsid w:val="00EA6A98"/>
    <w:rsid w:val="00EA7E1C"/>
    <w:rsid w:val="00EC36A9"/>
    <w:rsid w:val="00EE703D"/>
    <w:rsid w:val="00F51DAF"/>
    <w:rsid w:val="00F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270AE3"/>
  <w15:chartTrackingRefBased/>
  <w15:docId w15:val="{4E452BE9-AD81-3C47-92BD-1BDF3428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2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B1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64" w:lineRule="auto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748"/>
    <w:pPr>
      <w:keepNext/>
      <w:keepLines/>
      <w:spacing w:before="40" w:line="264" w:lineRule="auto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64" w:lineRule="auto"/>
      <w:contextualSpacing/>
    </w:pPr>
    <w:rPr>
      <w:rFonts w:asciiTheme="minorHAnsi" w:eastAsiaTheme="minorEastAsia" w:hAnsiTheme="minorHAnsi" w:cstheme="minorBidi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 w:line="264" w:lineRule="auto"/>
    </w:pPr>
    <w:rPr>
      <w:rFonts w:asciiTheme="minorHAnsi" w:hAnsiTheme="minorHAnsi" w:cstheme="minorBidi"/>
      <w:i/>
      <w:iCs/>
      <w:color w:val="666660" w:themeColor="text2" w:themeTint="BF"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</w:pPr>
    <w:rPr>
      <w:rFonts w:asciiTheme="minorHAnsi" w:hAnsiTheme="minorHAnsi" w:cstheme="minorBidi"/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after="360" w:line="264" w:lineRule="auto"/>
    </w:pPr>
    <w:rPr>
      <w:rFonts w:asciiTheme="majorHAnsi" w:eastAsiaTheme="majorEastAsia" w:hAnsiTheme="majorHAnsi" w:cstheme="majorBidi"/>
      <w:b/>
      <w:bCs/>
      <w:color w:val="666660" w:themeColor="text2" w:themeTint="BF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hAnsiTheme="minorHAnsi" w:cstheme="minorBidi"/>
      <w:color w:val="666660" w:themeColor="text2" w:themeTint="BF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Theme="minorHAnsi" w:hAnsiTheme="minorHAnsi" w:cstheme="minorBidi"/>
      <w:color w:val="666660" w:themeColor="text2" w:themeTint="BF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3B6748"/>
    <w:rPr>
      <w:color w:val="666660" w:themeColor="text2" w:themeTint="BF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748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Title"/>
    <w:qFormat/>
    <w:rsid w:val="003B6748"/>
    <w:rPr>
      <w:color w:val="000000" w:themeColor="text1"/>
    </w:rPr>
  </w:style>
  <w:style w:type="paragraph" w:customStyle="1" w:styleId="Style2">
    <w:name w:val="Style2"/>
    <w:basedOn w:val="Title"/>
    <w:qFormat/>
    <w:rsid w:val="003B6748"/>
  </w:style>
  <w:style w:type="character" w:customStyle="1" w:styleId="Heading2Char">
    <w:name w:val="Heading 2 Char"/>
    <w:basedOn w:val="DefaultParagraphFont"/>
    <w:link w:val="Heading2"/>
    <w:uiPriority w:val="9"/>
    <w:rsid w:val="003B6748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customStyle="1" w:styleId="Style3">
    <w:name w:val="Style3"/>
    <w:basedOn w:val="Title"/>
    <w:autoRedefine/>
    <w:rsid w:val="003B6748"/>
    <w:pPr>
      <w:pBdr>
        <w:left w:val="single" w:sz="48" w:space="4" w:color="0070C0"/>
      </w:pBdr>
    </w:pPr>
  </w:style>
  <w:style w:type="paragraph" w:customStyle="1" w:styleId="Style4">
    <w:name w:val="Style4"/>
    <w:basedOn w:val="Style3"/>
    <w:rsid w:val="003B6748"/>
    <w:pPr>
      <w:pBdr>
        <w:bottom w:val="single" w:sz="48" w:space="22" w:color="0070C0"/>
      </w:pBdr>
    </w:pPr>
  </w:style>
  <w:style w:type="paragraph" w:customStyle="1" w:styleId="Style5">
    <w:name w:val="Style5"/>
    <w:basedOn w:val="Style4"/>
    <w:qFormat/>
    <w:rsid w:val="003B6748"/>
    <w:pPr>
      <w:pBdr>
        <w:left w:val="none" w:sz="0" w:space="0" w:color="auto"/>
      </w:pBdr>
    </w:pPr>
  </w:style>
  <w:style w:type="paragraph" w:customStyle="1" w:styleId="Style6">
    <w:name w:val="Style6"/>
    <w:basedOn w:val="Style5"/>
    <w:rsid w:val="003B6748"/>
  </w:style>
  <w:style w:type="paragraph" w:customStyle="1" w:styleId="Style7">
    <w:name w:val="Style7"/>
    <w:basedOn w:val="Style5"/>
    <w:qFormat/>
    <w:rsid w:val="003B6748"/>
    <w:pPr>
      <w:pBdr>
        <w:bottom w:val="single" w:sz="48" w:space="22" w:color="002060"/>
      </w:pBdr>
    </w:pPr>
  </w:style>
  <w:style w:type="character" w:customStyle="1" w:styleId="autolink">
    <w:name w:val="autolink"/>
    <w:basedOn w:val="DefaultParagraphFont"/>
    <w:rsid w:val="001E1315"/>
  </w:style>
  <w:style w:type="table" w:styleId="TableGrid">
    <w:name w:val="Table Grid"/>
    <w:basedOn w:val="TableNormal"/>
    <w:uiPriority w:val="39"/>
    <w:rsid w:val="001E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1E1315"/>
    <w:pPr>
      <w:spacing w:after="360" w:line="264" w:lineRule="auto"/>
      <w:ind w:left="720"/>
      <w:contextualSpacing/>
    </w:pPr>
    <w:rPr>
      <w:rFonts w:asciiTheme="minorHAnsi" w:hAnsiTheme="minorHAnsi" w:cstheme="minorBidi"/>
      <w:color w:val="666660" w:themeColor="text2" w:themeTint="BF"/>
    </w:rPr>
  </w:style>
  <w:style w:type="character" w:styleId="Hyperlink">
    <w:name w:val="Hyperlink"/>
    <w:basedOn w:val="DefaultParagraphFont"/>
    <w:uiPriority w:val="99"/>
    <w:semiHidden/>
    <w:unhideWhenUsed/>
    <w:rsid w:val="005135D7"/>
    <w:rPr>
      <w:color w:val="0000FF"/>
      <w:u w:val="single"/>
    </w:rPr>
  </w:style>
  <w:style w:type="paragraph" w:customStyle="1" w:styleId="Standard">
    <w:name w:val="Standard"/>
    <w:rsid w:val="0080659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9650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71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0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5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6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olasbenakis/Library/Containers/com.microsoft.Word/Data/Library/Application%20Support/Microsoft/Office/16.0/DTS/en-US%7b1EC4D50C-4A2F-9B44-B7E0-D755DAC5E726%7d/%7bFDFA83FF-B238-7E4D-BE8A-54D0EB2D3FF9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{FDFA83FF-B238-7E4D-BE8A-54D0EB2D3FF9}tf10002069.dotx</Template>
  <TotalTime>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ΝΙΚΟΛΑΟΣ ΜΠΕΝΑΚΗΣ</cp:lastModifiedBy>
  <cp:revision>2</cp:revision>
  <cp:lastPrinted>2019-09-01T10:22:00Z</cp:lastPrinted>
  <dcterms:created xsi:type="dcterms:W3CDTF">2019-12-05T06:13:00Z</dcterms:created>
  <dcterms:modified xsi:type="dcterms:W3CDTF">2019-12-05T06:13:00Z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